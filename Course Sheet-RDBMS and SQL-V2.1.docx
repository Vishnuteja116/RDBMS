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403AFF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Course Sheet for </w:t>
      </w:r>
      <w:r w:rsidR="00BC5309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Campus Hire Induction Program</w:t>
      </w:r>
      <w:r w:rsidR="00403AFF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– </w:t>
      </w:r>
      <w:r w:rsidR="00C93322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RDBMS and SQL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D67738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Manisha Mane 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738" w:rsidRPr="005D5E67" w:rsidRDefault="00D67738" w:rsidP="00D6773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7738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738" w:rsidRPr="005D5E67" w:rsidRDefault="00D67738" w:rsidP="00D6773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7738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Gauresh Gaitonde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738" w:rsidRPr="005D5E67" w:rsidRDefault="00D67738" w:rsidP="00D6773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980"/>
        <w:gridCol w:w="2160"/>
        <w:gridCol w:w="5688"/>
      </w:tblGrid>
      <w:tr w:rsidR="00297FC3" w:rsidRPr="005D5E67" w:rsidTr="00D67738">
        <w:trPr>
          <w:trHeight w:val="315"/>
        </w:trPr>
        <w:tc>
          <w:tcPr>
            <w:tcW w:w="1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D67738">
        <w:trPr>
          <w:trHeight w:val="705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8727D1" w:rsidRPr="005D5E67" w:rsidTr="00D67738">
        <w:trPr>
          <w:trHeight w:val="549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D1" w:rsidRPr="005D5E67" w:rsidRDefault="00403AFF" w:rsidP="008727D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D1" w:rsidRPr="005D5E67" w:rsidRDefault="00403AFF" w:rsidP="008727D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23-Mar-2017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D1" w:rsidRPr="005D5E67" w:rsidRDefault="009F106B" w:rsidP="008727D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D1" w:rsidRPr="005D5E67" w:rsidRDefault="00403AFF" w:rsidP="00403AFF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D67738" w:rsidRPr="005D5E67" w:rsidTr="00D67738">
        <w:trPr>
          <w:trHeight w:val="549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738" w:rsidRDefault="00D67738" w:rsidP="00D67738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2.0.0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27-Jul-2018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738" w:rsidRPr="005D5E67" w:rsidRDefault="00D67738" w:rsidP="00D6773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5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738" w:rsidRDefault="00D67738" w:rsidP="00D67738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Annual Review 2018. No changes made.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E45B8D">
        <w:rPr>
          <w:rFonts w:asciiTheme="minorHAnsi" w:hAnsiTheme="minorHAnsi"/>
        </w:rPr>
        <w:t>3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8727D1" w:rsidRPr="00871B0B" w:rsidRDefault="007E3C41" w:rsidP="00871B0B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bookmarkStart w:id="0" w:name="_GoBack"/>
      <w:bookmarkEnd w:id="0"/>
      <w:r w:rsidRPr="00871B0B">
        <w:rPr>
          <w:rFonts w:cs="Arial"/>
          <w:b/>
          <w:color w:val="000000" w:themeColor="text1"/>
        </w:rPr>
        <w:t>Objective</w:t>
      </w:r>
      <w:r w:rsidR="00636AF9" w:rsidRPr="00871B0B">
        <w:rPr>
          <w:rFonts w:cs="Arial"/>
          <w:b/>
          <w:color w:val="000000" w:themeColor="text1"/>
        </w:rPr>
        <w:t>:</w:t>
      </w:r>
      <w:r w:rsidR="00636AF9" w:rsidRPr="00871B0B">
        <w:rPr>
          <w:rFonts w:ascii="Garamond" w:hAnsi="Garamond" w:cs="Tahoma"/>
          <w:color w:val="1E1E1E"/>
        </w:rPr>
        <w:t xml:space="preserve"> </w:t>
      </w:r>
      <w:r w:rsidR="008727D1" w:rsidRPr="00871B0B">
        <w:rPr>
          <w:rFonts w:cs="Arial"/>
          <w:color w:val="000000" w:themeColor="text1"/>
        </w:rPr>
        <w:t>This training program is designed to give a comprehensive knowledge on developing SQL Queries and Stored procedures.</w:t>
      </w:r>
    </w:p>
    <w:p w:rsidR="008727D1" w:rsidRDefault="008727D1" w:rsidP="008727D1">
      <w:pPr>
        <w:pStyle w:val="ListParagraph"/>
        <w:rPr>
          <w:rFonts w:eastAsia="Times New Roman" w:cs="Arial"/>
          <w:color w:val="000000" w:themeColor="text1"/>
        </w:rPr>
      </w:pPr>
    </w:p>
    <w:p w:rsidR="007E3C41" w:rsidRPr="00B00A35" w:rsidRDefault="0073295A" w:rsidP="00E87064">
      <w:pPr>
        <w:pStyle w:val="ListParagraph"/>
        <w:numPr>
          <w:ilvl w:val="0"/>
          <w:numId w:val="25"/>
        </w:numPr>
        <w:spacing w:after="200"/>
        <w:rPr>
          <w:rFonts w:cs="Arial"/>
          <w:color w:val="000000" w:themeColor="text1"/>
        </w:rPr>
      </w:pPr>
      <w:r w:rsidRPr="00B00A35">
        <w:rPr>
          <w:rFonts w:cs="Arial"/>
          <w:b/>
          <w:color w:val="000000" w:themeColor="text1"/>
        </w:rPr>
        <w:t>Scope:</w:t>
      </w:r>
      <w:r w:rsidRPr="00B00A35">
        <w:rPr>
          <w:rFonts w:cs="Arial"/>
          <w:color w:val="000000" w:themeColor="text1"/>
        </w:rPr>
        <w:t xml:space="preserve"> </w:t>
      </w:r>
      <w:r w:rsidR="00F83C91" w:rsidRPr="00B00A35">
        <w:rPr>
          <w:rFonts w:ascii="Calibri" w:hAnsi="Calibri" w:cstheme="minorHAnsi"/>
        </w:rPr>
        <w:t>Applicable to all Syntel employees/ Syntel Clients/ Temp Staff with Syntel/ Vendors with Syntel/ Potential client for Syntel.</w:t>
      </w:r>
    </w:p>
    <w:p w:rsidR="00F83C91" w:rsidRPr="00B00A35" w:rsidRDefault="007E3C41" w:rsidP="00726AFF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B00A35">
        <w:rPr>
          <w:rFonts w:cs="Arial"/>
          <w:b/>
          <w:color w:val="000000" w:themeColor="text1"/>
        </w:rPr>
        <w:t>Content</w:t>
      </w:r>
      <w:r w:rsidR="00454BC1" w:rsidRPr="00B00A35">
        <w:rPr>
          <w:rFonts w:cs="Arial"/>
          <w:b/>
          <w:color w:val="000000" w:themeColor="text1"/>
        </w:rPr>
        <w:t>:</w:t>
      </w:r>
      <w:r w:rsidR="00812E39" w:rsidRPr="00B00A35">
        <w:rPr>
          <w:rFonts w:cs="Arial"/>
          <w:color w:val="000000" w:themeColor="text1"/>
        </w:rPr>
        <w:t xml:space="preserve"> </w:t>
      </w:r>
      <w:r w:rsidR="008E7854" w:rsidRPr="00B00A35">
        <w:rPr>
          <w:rFonts w:cs="Arial"/>
          <w:color w:val="000000" w:themeColor="text1"/>
        </w:rPr>
        <w:t xml:space="preserve"> 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RDBMS Concepts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Types of SQL statements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DDL Statements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DCL Statements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DML Statements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TCL Statements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Joins and Sub queries</w:t>
      </w:r>
    </w:p>
    <w:p w:rsidR="008727D1" w:rsidRPr="008E78F0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 w:rsidRPr="008E78F0">
        <w:rPr>
          <w:rFonts w:cs="Arial"/>
          <w:color w:val="000000" w:themeColor="text1"/>
        </w:rPr>
        <w:t>Instruction to PL/SQL and Stored Procedures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643127" w:rsidRPr="0088116C" w:rsidRDefault="007E3C41" w:rsidP="0068527D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8116C">
        <w:rPr>
          <w:rFonts w:cs="Arial"/>
          <w:b/>
          <w:color w:val="000000" w:themeColor="text1"/>
        </w:rPr>
        <w:t xml:space="preserve">Methodology/Training </w:t>
      </w:r>
      <w:r w:rsidR="00D57398" w:rsidRPr="0088116C">
        <w:rPr>
          <w:rFonts w:cs="Arial"/>
          <w:b/>
          <w:color w:val="000000" w:themeColor="text1"/>
        </w:rPr>
        <w:t>Aids:</w:t>
      </w:r>
      <w:r w:rsidR="00F83C91" w:rsidRPr="0088116C">
        <w:rPr>
          <w:rFonts w:cs="Arial"/>
          <w:color w:val="000000" w:themeColor="text1"/>
        </w:rPr>
        <w:t xml:space="preserve"> This is an instructor-led </w:t>
      </w:r>
      <w:r w:rsidR="00D67738" w:rsidRPr="0088116C">
        <w:rPr>
          <w:rFonts w:cs="Arial"/>
          <w:color w:val="000000" w:themeColor="text1"/>
        </w:rPr>
        <w:t>program.</w:t>
      </w:r>
      <w:r w:rsidR="00D67738" w:rsidRPr="0088116C">
        <w:rPr>
          <w:rFonts w:ascii="Calibri" w:hAnsi="Calibri" w:cs="Arial"/>
          <w:color w:val="000000"/>
        </w:rPr>
        <w:t xml:space="preserve"> Training</w:t>
      </w:r>
      <w:r w:rsidR="00A62FCC" w:rsidRPr="0088116C">
        <w:rPr>
          <w:rFonts w:ascii="Calibri" w:hAnsi="Calibri" w:cs="Arial"/>
          <w:color w:val="000000"/>
        </w:rPr>
        <w:t xml:space="preserve"> aids used are a projector, PPT, whiteboard, marker</w:t>
      </w:r>
      <w:r w:rsidR="008727D1" w:rsidRPr="0088116C">
        <w:rPr>
          <w:rFonts w:cs="Arial"/>
          <w:color w:val="000000" w:themeColor="text1"/>
        </w:rPr>
        <w:t xml:space="preserve"> Implementing Blended training approach which contains 50% classroom training and 50% practice time.</w:t>
      </w:r>
    </w:p>
    <w:p w:rsidR="00A62FCC" w:rsidRPr="00A62FCC" w:rsidRDefault="00A62FCC" w:rsidP="00A62FCC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60E59" w:rsidRPr="00871B0B" w:rsidRDefault="00AE2F54" w:rsidP="00871B0B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871B0B">
        <w:rPr>
          <w:rFonts w:cs="Arial"/>
          <w:b/>
          <w:color w:val="000000" w:themeColor="text1"/>
        </w:rPr>
        <w:t xml:space="preserve">Target </w:t>
      </w:r>
      <w:r w:rsidR="007E3C41" w:rsidRPr="00871B0B">
        <w:rPr>
          <w:rFonts w:cs="Arial"/>
          <w:b/>
          <w:color w:val="000000" w:themeColor="text1"/>
        </w:rPr>
        <w:t>Audience</w:t>
      </w:r>
      <w:r w:rsidR="00FD31CE" w:rsidRPr="00871B0B">
        <w:rPr>
          <w:rFonts w:cs="Arial"/>
          <w:b/>
          <w:color w:val="000000" w:themeColor="text1"/>
        </w:rPr>
        <w:t>:</w:t>
      </w:r>
      <w:r w:rsidR="008E7854" w:rsidRPr="00871B0B">
        <w:rPr>
          <w:rFonts w:cs="Arial"/>
          <w:b/>
          <w:color w:val="000000" w:themeColor="text1"/>
        </w:rPr>
        <w:t xml:space="preserve"> </w:t>
      </w:r>
      <w:r w:rsidR="008E7854" w:rsidRPr="00871B0B">
        <w:rPr>
          <w:rFonts w:cs="Arial"/>
          <w:color w:val="000000" w:themeColor="text1"/>
        </w:rPr>
        <w:t xml:space="preserve">All band </w:t>
      </w:r>
      <w:r w:rsidR="00F83C91" w:rsidRPr="00871B0B">
        <w:rPr>
          <w:rFonts w:cs="Arial"/>
          <w:color w:val="000000" w:themeColor="text1"/>
        </w:rPr>
        <w:t xml:space="preserve">and grade </w:t>
      </w:r>
      <w:r w:rsidR="008727D1" w:rsidRPr="00871B0B">
        <w:rPr>
          <w:rFonts w:cs="Arial"/>
          <w:color w:val="000000" w:themeColor="text1"/>
        </w:rPr>
        <w:t>with basic knowledge of RDBMS</w:t>
      </w:r>
    </w:p>
    <w:p w:rsidR="00FD31CE" w:rsidRPr="005D5E67" w:rsidRDefault="00FD31CE" w:rsidP="00C60E59">
      <w:pPr>
        <w:ind w:left="36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727D1" w:rsidRPr="00871B0B" w:rsidRDefault="007E3C41" w:rsidP="00871B0B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71B0B">
        <w:rPr>
          <w:rFonts w:cs="Arial"/>
          <w:b/>
          <w:color w:val="000000" w:themeColor="text1"/>
        </w:rPr>
        <w:t xml:space="preserve">Pre </w:t>
      </w:r>
      <w:r w:rsidR="00194DE6" w:rsidRPr="00871B0B">
        <w:rPr>
          <w:rFonts w:cs="Arial"/>
          <w:b/>
          <w:color w:val="000000" w:themeColor="text1"/>
        </w:rPr>
        <w:t>–</w:t>
      </w:r>
      <w:r w:rsidRPr="00871B0B">
        <w:rPr>
          <w:rFonts w:cs="Arial"/>
          <w:b/>
          <w:color w:val="000000" w:themeColor="text1"/>
        </w:rPr>
        <w:t xml:space="preserve"> requisites</w:t>
      </w:r>
      <w:r w:rsidR="00194DE6" w:rsidRPr="00871B0B">
        <w:rPr>
          <w:rFonts w:cs="Arial"/>
          <w:b/>
          <w:color w:val="000000" w:themeColor="text1"/>
        </w:rPr>
        <w:t xml:space="preserve"> for Audience Profile:</w:t>
      </w:r>
      <w:r w:rsidR="00D25664" w:rsidRPr="00871B0B">
        <w:rPr>
          <w:rFonts w:cs="Arial"/>
          <w:b/>
          <w:color w:val="000000" w:themeColor="text1"/>
        </w:rPr>
        <w:t xml:space="preserve"> </w:t>
      </w:r>
      <w:r w:rsidR="008727D1" w:rsidRPr="00871B0B">
        <w:rPr>
          <w:rFonts w:cs="Arial"/>
          <w:color w:val="000000" w:themeColor="text1"/>
        </w:rPr>
        <w:t>Basic DBMS  Knowledge</w:t>
      </w:r>
    </w:p>
    <w:p w:rsidR="007E3C41" w:rsidRPr="008727D1" w:rsidRDefault="007E3C41" w:rsidP="008727D1">
      <w:pPr>
        <w:rPr>
          <w:rFonts w:cs="Arial"/>
          <w:color w:val="000000" w:themeColor="text1"/>
        </w:rPr>
      </w:pPr>
    </w:p>
    <w:p w:rsidR="00157DDF" w:rsidRPr="00871B0B" w:rsidRDefault="00E408FC" w:rsidP="00871B0B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71B0B">
        <w:rPr>
          <w:rFonts w:cs="Arial"/>
          <w:b/>
          <w:color w:val="000000" w:themeColor="text1"/>
        </w:rPr>
        <w:t>Duration:</w:t>
      </w:r>
      <w:r w:rsidR="00D25664" w:rsidRPr="00871B0B">
        <w:rPr>
          <w:rFonts w:cs="Arial"/>
          <w:b/>
          <w:color w:val="000000" w:themeColor="text1"/>
        </w:rPr>
        <w:t xml:space="preserve"> </w:t>
      </w:r>
      <w:r w:rsidR="009C1588">
        <w:rPr>
          <w:rFonts w:cs="Arial"/>
          <w:color w:val="000000" w:themeColor="text1"/>
        </w:rPr>
        <w:t xml:space="preserve">16 hours </w:t>
      </w:r>
      <w:r w:rsidR="00812E39" w:rsidRPr="00871B0B">
        <w:rPr>
          <w:rFonts w:cs="Arial"/>
          <w:color w:val="000000" w:themeColor="text1"/>
        </w:rPr>
        <w:t xml:space="preserve">     </w:t>
      </w:r>
    </w:p>
    <w:p w:rsidR="00E408FC" w:rsidRPr="005D5E67" w:rsidRDefault="00E408FC" w:rsidP="00E408FC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E7854" w:rsidRPr="00871B0B" w:rsidRDefault="007E3C41" w:rsidP="00871B0B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71B0B">
        <w:rPr>
          <w:rFonts w:cs="Arial"/>
          <w:b/>
          <w:color w:val="000000" w:themeColor="text1"/>
        </w:rPr>
        <w:t>Evaluation Criterion</w:t>
      </w:r>
      <w:r w:rsidR="00454BC1" w:rsidRPr="00871B0B">
        <w:rPr>
          <w:rFonts w:cs="Arial"/>
          <w:b/>
          <w:color w:val="000000" w:themeColor="text1"/>
        </w:rPr>
        <w:t>:</w:t>
      </w:r>
      <w:r w:rsidR="008E7854" w:rsidRPr="00871B0B">
        <w:rPr>
          <w:rFonts w:cs="Arial"/>
          <w:b/>
          <w:color w:val="000000" w:themeColor="text1"/>
        </w:rPr>
        <w:t xml:space="preserve"> </w:t>
      </w:r>
      <w:r w:rsidR="008E7854" w:rsidRPr="00871B0B">
        <w:rPr>
          <w:rFonts w:cs="Arial"/>
          <w:color w:val="000000" w:themeColor="text1"/>
        </w:rPr>
        <w:t>Evaluation will be based on online assessments (80%) and case study assignments (20%). A participant has to score at least 70% in each assessment.</w:t>
      </w:r>
    </w:p>
    <w:p w:rsidR="008E7854" w:rsidRPr="005D5E67" w:rsidRDefault="008E7854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871B0B" w:rsidRDefault="00985FD8" w:rsidP="00871B0B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71B0B">
        <w:rPr>
          <w:rFonts w:cs="Arial"/>
          <w:b/>
          <w:color w:val="000000" w:themeColor="text1"/>
        </w:rPr>
        <w:t>Session Plan</w:t>
      </w:r>
      <w:r w:rsidR="004562E1" w:rsidRPr="00871B0B">
        <w:rPr>
          <w:rFonts w:cs="Arial"/>
          <w:b/>
          <w:color w:val="000000" w:themeColor="text1"/>
        </w:rPr>
        <w:t>:</w:t>
      </w:r>
      <w:r w:rsidR="00213127" w:rsidRPr="00871B0B">
        <w:rPr>
          <w:rFonts w:cs="Arial"/>
          <w:color w:val="000000" w:themeColor="text1"/>
        </w:rPr>
        <w:t xml:space="preserve"> </w:t>
      </w:r>
    </w:p>
    <w:p w:rsidR="000D1E2B" w:rsidRPr="000D1E2B" w:rsidRDefault="000D1E2B" w:rsidP="000D1E2B">
      <w:pPr>
        <w:pStyle w:val="ListParagraph"/>
        <w:rPr>
          <w:rFonts w:cs="Arial"/>
          <w:color w:val="000000" w:themeColor="text1"/>
        </w:rPr>
      </w:pPr>
    </w:p>
    <w:tbl>
      <w:tblPr>
        <w:tblStyle w:val="Myschedule"/>
        <w:tblpPr w:leftFromText="180" w:rightFromText="180" w:vertAnchor="text" w:tblpXSpec="center" w:tblpY="1"/>
        <w:tblW w:w="8180" w:type="dxa"/>
        <w:tblLook w:val="04A0" w:firstRow="1" w:lastRow="0" w:firstColumn="1" w:lastColumn="0" w:noHBand="0" w:noVBand="1"/>
      </w:tblPr>
      <w:tblGrid>
        <w:gridCol w:w="1340"/>
        <w:gridCol w:w="4950"/>
        <w:gridCol w:w="1890"/>
      </w:tblGrid>
      <w:tr w:rsidR="000D1E2B" w:rsidRPr="005D5E67" w:rsidTr="00143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3"/>
            <w:noWrap/>
            <w:hideMark/>
          </w:tcPr>
          <w:p w:rsidR="000D1E2B" w:rsidRPr="00385845" w:rsidRDefault="000D1E2B" w:rsidP="001432E4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0D1E2B" w:rsidRPr="005D5E67" w:rsidTr="001432E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0D1E2B" w:rsidRPr="005D5E67" w:rsidRDefault="000D1E2B" w:rsidP="001432E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950" w:type="dxa"/>
            <w:noWrap/>
            <w:hideMark/>
          </w:tcPr>
          <w:p w:rsidR="000D1E2B" w:rsidRPr="005D5E67" w:rsidRDefault="000D1E2B" w:rsidP="0014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noWrap/>
            <w:hideMark/>
          </w:tcPr>
          <w:p w:rsidR="000D1E2B" w:rsidRPr="005D5E67" w:rsidRDefault="000D1E2B" w:rsidP="0014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0D1E2B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0D1E2B" w:rsidRPr="005D5E67" w:rsidRDefault="000D1E2B" w:rsidP="001432E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50" w:type="dxa"/>
            <w:noWrap/>
          </w:tcPr>
          <w:p w:rsidR="000D1E2B" w:rsidRPr="00871B0B" w:rsidRDefault="000D1E2B" w:rsidP="008727D1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1: </w:t>
            </w:r>
            <w:r w:rsidR="008727D1" w:rsidRPr="00871B0B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RDBMS Concepts (ER Model, Normalization, Operators, Types of Relationship)</w:t>
            </w:r>
          </w:p>
        </w:tc>
        <w:tc>
          <w:tcPr>
            <w:tcW w:w="1890" w:type="dxa"/>
            <w:noWrap/>
          </w:tcPr>
          <w:p w:rsidR="000D1E2B" w:rsidRPr="005D5E67" w:rsidRDefault="00C14934" w:rsidP="00BA6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</w:tr>
      <w:tr w:rsidR="008727D1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8727D1" w:rsidRPr="005D5E67" w:rsidRDefault="008727D1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8727D1" w:rsidRPr="00871B0B" w:rsidRDefault="008727D1" w:rsidP="00871B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Day </w:t>
            </w:r>
            <w:r w:rsidR="00871B0B" w:rsidRPr="00871B0B">
              <w:rPr>
                <w:rFonts w:asciiTheme="minorHAnsi" w:hAnsiTheme="minorHAnsi"/>
                <w:bCs/>
                <w:sz w:val="22"/>
                <w:szCs w:val="22"/>
              </w:rPr>
              <w:t>1</w:t>
            </w: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>: Types of SQL Statements</w:t>
            </w:r>
          </w:p>
        </w:tc>
        <w:tc>
          <w:tcPr>
            <w:tcW w:w="1890" w:type="dxa"/>
            <w:noWrap/>
          </w:tcPr>
          <w:p w:rsidR="008727D1" w:rsidRDefault="008727D1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240</w:t>
            </w:r>
          </w:p>
        </w:tc>
      </w:tr>
      <w:tr w:rsidR="008727D1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8727D1" w:rsidRPr="005D5E67" w:rsidRDefault="008727D1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8727D1" w:rsidRPr="00871B0B" w:rsidRDefault="008727D1" w:rsidP="008727D1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1: </w:t>
            </w:r>
            <w:r w:rsidRPr="00871B0B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  DDL,DML., DCL  Statements</w:t>
            </w:r>
          </w:p>
        </w:tc>
        <w:tc>
          <w:tcPr>
            <w:tcW w:w="1890" w:type="dxa"/>
            <w:noWrap/>
          </w:tcPr>
          <w:p w:rsidR="008727D1" w:rsidRPr="005D5E67" w:rsidRDefault="008727D1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180</w:t>
            </w:r>
          </w:p>
        </w:tc>
      </w:tr>
      <w:tr w:rsidR="008727D1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8727D1" w:rsidRPr="005D5E67" w:rsidRDefault="008727D1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950" w:type="dxa"/>
            <w:noWrap/>
          </w:tcPr>
          <w:p w:rsidR="008727D1" w:rsidRPr="00871B0B" w:rsidRDefault="008727D1" w:rsidP="008727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Day 2: </w:t>
            </w:r>
            <w:r w:rsidR="00196681"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 TCL,DQL Statements</w:t>
            </w:r>
          </w:p>
        </w:tc>
        <w:tc>
          <w:tcPr>
            <w:tcW w:w="1890" w:type="dxa"/>
            <w:noWrap/>
          </w:tcPr>
          <w:p w:rsidR="008727D1" w:rsidRPr="005D5E67" w:rsidRDefault="00196681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8727D1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8727D1" w:rsidRPr="005D5E67" w:rsidRDefault="008727D1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50" w:type="dxa"/>
            <w:noWrap/>
          </w:tcPr>
          <w:p w:rsidR="008727D1" w:rsidRPr="00871B0B" w:rsidRDefault="008727D1" w:rsidP="001966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Day 2: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196681">
              <w:rPr>
                <w:rFonts w:asciiTheme="minorHAnsi" w:hAnsiTheme="minorHAnsi"/>
                <w:bCs/>
                <w:sz w:val="22"/>
                <w:szCs w:val="22"/>
              </w:rPr>
              <w:t>Joins and Subqueries</w:t>
            </w:r>
          </w:p>
        </w:tc>
        <w:tc>
          <w:tcPr>
            <w:tcW w:w="1890" w:type="dxa"/>
            <w:noWrap/>
          </w:tcPr>
          <w:p w:rsidR="008727D1" w:rsidRPr="005D5E67" w:rsidRDefault="00196681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180</w:t>
            </w:r>
          </w:p>
        </w:tc>
      </w:tr>
      <w:tr w:rsidR="008727D1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8727D1" w:rsidRPr="005D5E67" w:rsidRDefault="008727D1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50" w:type="dxa"/>
            <w:noWrap/>
          </w:tcPr>
          <w:p w:rsidR="008727D1" w:rsidRPr="00871B0B" w:rsidRDefault="00871B0B" w:rsidP="008727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Day 2</w:t>
            </w:r>
            <w:r w:rsidR="008727D1">
              <w:rPr>
                <w:rFonts w:asciiTheme="minorHAnsi" w:hAnsiTheme="minorHAnsi"/>
                <w:bCs/>
                <w:sz w:val="22"/>
                <w:szCs w:val="22"/>
              </w:rPr>
              <w:t xml:space="preserve">: </w:t>
            </w:r>
            <w:r w:rsidR="00196681"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 Instruction to PL/SQL and Stored Procedures</w:t>
            </w:r>
          </w:p>
        </w:tc>
        <w:tc>
          <w:tcPr>
            <w:tcW w:w="1890" w:type="dxa"/>
            <w:noWrap/>
          </w:tcPr>
          <w:p w:rsidR="008727D1" w:rsidRDefault="00196681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180</w:t>
            </w:r>
          </w:p>
        </w:tc>
      </w:tr>
      <w:tr w:rsidR="009C1588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9C1588" w:rsidRPr="009C1588" w:rsidRDefault="009C1588" w:rsidP="008727D1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noWrap/>
          </w:tcPr>
          <w:p w:rsidR="009C1588" w:rsidRPr="009C1588" w:rsidRDefault="009C1588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C1588">
              <w:rPr>
                <w:rFonts w:asciiTheme="minorHAnsi" w:hAnsiTheme="minorHAnsi"/>
                <w:b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noWrap/>
          </w:tcPr>
          <w:p w:rsidR="009C1588" w:rsidRPr="009C1588" w:rsidRDefault="009C1588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9C1588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960</w:t>
            </w:r>
          </w:p>
        </w:tc>
      </w:tr>
    </w:tbl>
    <w:p w:rsidR="000D1E2B" w:rsidRPr="005D5E67" w:rsidRDefault="000D1E2B" w:rsidP="000D1E2B">
      <w:pPr>
        <w:pStyle w:val="ListParagraph"/>
        <w:rPr>
          <w:rFonts w:cs="Arial"/>
          <w:color w:val="000000" w:themeColor="text1"/>
        </w:rPr>
      </w:pPr>
    </w:p>
    <w:p w:rsidR="00740EC2" w:rsidRPr="005D5E67" w:rsidRDefault="00740EC2" w:rsidP="00740EC2">
      <w:pPr>
        <w:pStyle w:val="ListParagraph"/>
        <w:rPr>
          <w:rFonts w:cs="Arial"/>
          <w:color w:val="000000" w:themeColor="text1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055C2F"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 </w:t>
      </w:r>
    </w:p>
    <w:sectPr w:rsidR="00E45B8D" w:rsidSect="001966F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D3A" w:rsidRDefault="006B7D3A">
      <w:r>
        <w:separator/>
      </w:r>
    </w:p>
  </w:endnote>
  <w:endnote w:type="continuationSeparator" w:id="0">
    <w:p w:rsidR="006B7D3A" w:rsidRDefault="006B7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5642DF" w:rsidRPr="001966F8" w:rsidTr="000D77D2">
      <w:trPr>
        <w:trHeight w:val="128"/>
      </w:trPr>
      <w:tc>
        <w:tcPr>
          <w:tcW w:w="2988" w:type="dxa"/>
        </w:tcPr>
        <w:p w:rsidR="005642DF" w:rsidRPr="001966F8" w:rsidRDefault="005642DF" w:rsidP="005642DF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5642DF" w:rsidRPr="001966F8" w:rsidRDefault="005642DF" w:rsidP="005642DF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5642DF" w:rsidRPr="001966F8" w:rsidRDefault="005642DF" w:rsidP="005642DF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27073C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27073C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D3A" w:rsidRDefault="006B7D3A">
      <w:r>
        <w:separator/>
      </w:r>
    </w:p>
  </w:footnote>
  <w:footnote w:type="continuationSeparator" w:id="0">
    <w:p w:rsidR="006B7D3A" w:rsidRDefault="006B7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5642DF" w:rsidRPr="006A67B6" w:rsidTr="000D77D2">
      <w:trPr>
        <w:trHeight w:hRule="exact" w:val="550"/>
      </w:trPr>
      <w:tc>
        <w:tcPr>
          <w:tcW w:w="3528" w:type="dxa"/>
          <w:vAlign w:val="center"/>
        </w:tcPr>
        <w:p w:rsidR="005642DF" w:rsidRPr="006A67B6" w:rsidRDefault="005642DF" w:rsidP="005642DF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5642DF" w:rsidRPr="002D6519" w:rsidRDefault="005642DF" w:rsidP="005642DF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5642DF" w:rsidRPr="006A67B6" w:rsidRDefault="005642DF" w:rsidP="005642DF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31CB919" wp14:editId="1FF5B7E5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BA0"/>
    <w:multiLevelType w:val="hybridMultilevel"/>
    <w:tmpl w:val="C810B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375A5"/>
    <w:multiLevelType w:val="hybridMultilevel"/>
    <w:tmpl w:val="EAFED7B0"/>
    <w:lvl w:ilvl="0" w:tplc="7E6EC5F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56DFB"/>
    <w:multiLevelType w:val="hybridMultilevel"/>
    <w:tmpl w:val="2A7E6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036C9"/>
    <w:multiLevelType w:val="hybridMultilevel"/>
    <w:tmpl w:val="BC521D7C"/>
    <w:lvl w:ilvl="0" w:tplc="26C6E97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C1FB3"/>
    <w:multiLevelType w:val="hybridMultilevel"/>
    <w:tmpl w:val="0C321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F40A11"/>
    <w:multiLevelType w:val="hybridMultilevel"/>
    <w:tmpl w:val="C4EC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B0A77"/>
    <w:multiLevelType w:val="hybridMultilevel"/>
    <w:tmpl w:val="35E2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D09B3"/>
    <w:multiLevelType w:val="hybridMultilevel"/>
    <w:tmpl w:val="9280D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DC086D"/>
    <w:multiLevelType w:val="hybridMultilevel"/>
    <w:tmpl w:val="A6883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E68E0"/>
    <w:multiLevelType w:val="hybridMultilevel"/>
    <w:tmpl w:val="8E64178C"/>
    <w:lvl w:ilvl="0" w:tplc="997E05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977D5"/>
    <w:multiLevelType w:val="hybridMultilevel"/>
    <w:tmpl w:val="D696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AB92C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D1CB7"/>
    <w:multiLevelType w:val="hybridMultilevel"/>
    <w:tmpl w:val="890A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36FB0"/>
    <w:multiLevelType w:val="hybridMultilevel"/>
    <w:tmpl w:val="F5BC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0272D"/>
    <w:multiLevelType w:val="hybridMultilevel"/>
    <w:tmpl w:val="C7E6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F11C5"/>
    <w:multiLevelType w:val="singleLevel"/>
    <w:tmpl w:val="D9460B6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C00D7"/>
    <w:multiLevelType w:val="hybridMultilevel"/>
    <w:tmpl w:val="E4DC8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D13A2"/>
    <w:multiLevelType w:val="hybridMultilevel"/>
    <w:tmpl w:val="D71E5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E66F3"/>
    <w:multiLevelType w:val="hybridMultilevel"/>
    <w:tmpl w:val="A008F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E04C93"/>
    <w:multiLevelType w:val="hybridMultilevel"/>
    <w:tmpl w:val="E6B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4"/>
  </w:num>
  <w:num w:numId="5">
    <w:abstractNumId w:val="21"/>
  </w:num>
  <w:num w:numId="6">
    <w:abstractNumId w:val="10"/>
  </w:num>
  <w:num w:numId="7">
    <w:abstractNumId w:val="5"/>
  </w:num>
  <w:num w:numId="8">
    <w:abstractNumId w:val="22"/>
  </w:num>
  <w:num w:numId="9">
    <w:abstractNumId w:val="13"/>
  </w:num>
  <w:num w:numId="10">
    <w:abstractNumId w:val="1"/>
  </w:num>
  <w:num w:numId="11">
    <w:abstractNumId w:val="23"/>
  </w:num>
  <w:num w:numId="12">
    <w:abstractNumId w:val="6"/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19"/>
  </w:num>
  <w:num w:numId="18">
    <w:abstractNumId w:val="11"/>
  </w:num>
  <w:num w:numId="19">
    <w:abstractNumId w:val="25"/>
  </w:num>
  <w:num w:numId="20">
    <w:abstractNumId w:val="0"/>
  </w:num>
  <w:num w:numId="21">
    <w:abstractNumId w:val="12"/>
  </w:num>
  <w:num w:numId="22">
    <w:abstractNumId w:val="20"/>
  </w:num>
  <w:num w:numId="23">
    <w:abstractNumId w:val="7"/>
  </w:num>
  <w:num w:numId="24">
    <w:abstractNumId w:val="24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06F0"/>
    <w:rsid w:val="00036759"/>
    <w:rsid w:val="0005400A"/>
    <w:rsid w:val="00064F26"/>
    <w:rsid w:val="000769A3"/>
    <w:rsid w:val="0008307F"/>
    <w:rsid w:val="000A3BD2"/>
    <w:rsid w:val="000D1E2B"/>
    <w:rsid w:val="000F2E23"/>
    <w:rsid w:val="0010606F"/>
    <w:rsid w:val="001268F3"/>
    <w:rsid w:val="00146E07"/>
    <w:rsid w:val="00157DDF"/>
    <w:rsid w:val="00162484"/>
    <w:rsid w:val="00194DE6"/>
    <w:rsid w:val="00196681"/>
    <w:rsid w:val="001966F8"/>
    <w:rsid w:val="001A68C0"/>
    <w:rsid w:val="001C2932"/>
    <w:rsid w:val="001C7443"/>
    <w:rsid w:val="00213127"/>
    <w:rsid w:val="002218FC"/>
    <w:rsid w:val="00222017"/>
    <w:rsid w:val="002342AB"/>
    <w:rsid w:val="00252351"/>
    <w:rsid w:val="0027073C"/>
    <w:rsid w:val="0029561B"/>
    <w:rsid w:val="00297FC3"/>
    <w:rsid w:val="002B3571"/>
    <w:rsid w:val="002B69D2"/>
    <w:rsid w:val="002D0DAC"/>
    <w:rsid w:val="00307BCE"/>
    <w:rsid w:val="003162E5"/>
    <w:rsid w:val="003201A1"/>
    <w:rsid w:val="00347824"/>
    <w:rsid w:val="00350B21"/>
    <w:rsid w:val="003705F9"/>
    <w:rsid w:val="00373CA7"/>
    <w:rsid w:val="003A0952"/>
    <w:rsid w:val="003A62BE"/>
    <w:rsid w:val="003E41A0"/>
    <w:rsid w:val="0040154B"/>
    <w:rsid w:val="00403AFF"/>
    <w:rsid w:val="00403FB6"/>
    <w:rsid w:val="00407842"/>
    <w:rsid w:val="0041299A"/>
    <w:rsid w:val="004137F1"/>
    <w:rsid w:val="004256F6"/>
    <w:rsid w:val="00426B7B"/>
    <w:rsid w:val="0043527F"/>
    <w:rsid w:val="00450E21"/>
    <w:rsid w:val="00454BC1"/>
    <w:rsid w:val="004562E1"/>
    <w:rsid w:val="00470931"/>
    <w:rsid w:val="00474567"/>
    <w:rsid w:val="00484C1A"/>
    <w:rsid w:val="004A7E4A"/>
    <w:rsid w:val="004C4FBA"/>
    <w:rsid w:val="004D1DFE"/>
    <w:rsid w:val="004D3B5E"/>
    <w:rsid w:val="0053447C"/>
    <w:rsid w:val="005521B0"/>
    <w:rsid w:val="00556194"/>
    <w:rsid w:val="0055749D"/>
    <w:rsid w:val="005642DF"/>
    <w:rsid w:val="00585060"/>
    <w:rsid w:val="005866A8"/>
    <w:rsid w:val="0059782A"/>
    <w:rsid w:val="005A5E21"/>
    <w:rsid w:val="005B08C7"/>
    <w:rsid w:val="005C79A3"/>
    <w:rsid w:val="005D3842"/>
    <w:rsid w:val="005D5E67"/>
    <w:rsid w:val="005F7216"/>
    <w:rsid w:val="0061351E"/>
    <w:rsid w:val="0061766A"/>
    <w:rsid w:val="00636AF9"/>
    <w:rsid w:val="00643127"/>
    <w:rsid w:val="00681DC6"/>
    <w:rsid w:val="0069165A"/>
    <w:rsid w:val="006B0C43"/>
    <w:rsid w:val="006B7D3A"/>
    <w:rsid w:val="006E6E7C"/>
    <w:rsid w:val="006F2EE5"/>
    <w:rsid w:val="00710269"/>
    <w:rsid w:val="007123AA"/>
    <w:rsid w:val="00712596"/>
    <w:rsid w:val="00725966"/>
    <w:rsid w:val="0073295A"/>
    <w:rsid w:val="00740EC2"/>
    <w:rsid w:val="007631E6"/>
    <w:rsid w:val="007A07B6"/>
    <w:rsid w:val="007B4660"/>
    <w:rsid w:val="007B5EE9"/>
    <w:rsid w:val="007C5B7B"/>
    <w:rsid w:val="007E13C3"/>
    <w:rsid w:val="007E3C41"/>
    <w:rsid w:val="00812E39"/>
    <w:rsid w:val="00822D1A"/>
    <w:rsid w:val="00831B77"/>
    <w:rsid w:val="00833850"/>
    <w:rsid w:val="00835403"/>
    <w:rsid w:val="008377AE"/>
    <w:rsid w:val="008456B4"/>
    <w:rsid w:val="00871B0B"/>
    <w:rsid w:val="008727D1"/>
    <w:rsid w:val="00874865"/>
    <w:rsid w:val="0088116C"/>
    <w:rsid w:val="008834DC"/>
    <w:rsid w:val="0088403C"/>
    <w:rsid w:val="00895575"/>
    <w:rsid w:val="008A1185"/>
    <w:rsid w:val="008A23F8"/>
    <w:rsid w:val="008A2F7C"/>
    <w:rsid w:val="008B01BA"/>
    <w:rsid w:val="008B2D8F"/>
    <w:rsid w:val="008D60C5"/>
    <w:rsid w:val="008E7854"/>
    <w:rsid w:val="00912DAD"/>
    <w:rsid w:val="00913BEA"/>
    <w:rsid w:val="00941120"/>
    <w:rsid w:val="0097259A"/>
    <w:rsid w:val="00974783"/>
    <w:rsid w:val="00985FD8"/>
    <w:rsid w:val="009928CD"/>
    <w:rsid w:val="009A2911"/>
    <w:rsid w:val="009A3581"/>
    <w:rsid w:val="009C1588"/>
    <w:rsid w:val="009F106B"/>
    <w:rsid w:val="009F371B"/>
    <w:rsid w:val="00A0607D"/>
    <w:rsid w:val="00A1612D"/>
    <w:rsid w:val="00A163B5"/>
    <w:rsid w:val="00A320EF"/>
    <w:rsid w:val="00A452A3"/>
    <w:rsid w:val="00A453F1"/>
    <w:rsid w:val="00A462CA"/>
    <w:rsid w:val="00A62FCC"/>
    <w:rsid w:val="00A66916"/>
    <w:rsid w:val="00A84182"/>
    <w:rsid w:val="00A93169"/>
    <w:rsid w:val="00A93D19"/>
    <w:rsid w:val="00AA1AE3"/>
    <w:rsid w:val="00AB5BF4"/>
    <w:rsid w:val="00AB7B7D"/>
    <w:rsid w:val="00AC4AEB"/>
    <w:rsid w:val="00AD09CE"/>
    <w:rsid w:val="00AD6A49"/>
    <w:rsid w:val="00AE2F54"/>
    <w:rsid w:val="00AF47EF"/>
    <w:rsid w:val="00B00A35"/>
    <w:rsid w:val="00B10A26"/>
    <w:rsid w:val="00B37339"/>
    <w:rsid w:val="00B41A81"/>
    <w:rsid w:val="00B9545D"/>
    <w:rsid w:val="00B95610"/>
    <w:rsid w:val="00B95D3E"/>
    <w:rsid w:val="00BA63B3"/>
    <w:rsid w:val="00BC5309"/>
    <w:rsid w:val="00BD4A68"/>
    <w:rsid w:val="00BE652A"/>
    <w:rsid w:val="00BE6BBC"/>
    <w:rsid w:val="00BF0FEF"/>
    <w:rsid w:val="00C02BD0"/>
    <w:rsid w:val="00C04B47"/>
    <w:rsid w:val="00C14934"/>
    <w:rsid w:val="00C16758"/>
    <w:rsid w:val="00C60E59"/>
    <w:rsid w:val="00C854B4"/>
    <w:rsid w:val="00C93322"/>
    <w:rsid w:val="00CC0766"/>
    <w:rsid w:val="00CC4962"/>
    <w:rsid w:val="00CD2675"/>
    <w:rsid w:val="00CE57FC"/>
    <w:rsid w:val="00CF30D9"/>
    <w:rsid w:val="00D064CC"/>
    <w:rsid w:val="00D06EA8"/>
    <w:rsid w:val="00D25664"/>
    <w:rsid w:val="00D37A39"/>
    <w:rsid w:val="00D45307"/>
    <w:rsid w:val="00D46E5D"/>
    <w:rsid w:val="00D5733E"/>
    <w:rsid w:val="00D57398"/>
    <w:rsid w:val="00D67738"/>
    <w:rsid w:val="00D76A65"/>
    <w:rsid w:val="00D83B02"/>
    <w:rsid w:val="00DA2F42"/>
    <w:rsid w:val="00DD59B2"/>
    <w:rsid w:val="00DD72E7"/>
    <w:rsid w:val="00DE4F6B"/>
    <w:rsid w:val="00DF2C0D"/>
    <w:rsid w:val="00E06D4F"/>
    <w:rsid w:val="00E0727A"/>
    <w:rsid w:val="00E108FA"/>
    <w:rsid w:val="00E10FF2"/>
    <w:rsid w:val="00E127BF"/>
    <w:rsid w:val="00E408FC"/>
    <w:rsid w:val="00E45B8D"/>
    <w:rsid w:val="00E57D59"/>
    <w:rsid w:val="00E77216"/>
    <w:rsid w:val="00E87146"/>
    <w:rsid w:val="00EC71EE"/>
    <w:rsid w:val="00ED10AE"/>
    <w:rsid w:val="00ED77CE"/>
    <w:rsid w:val="00EE28B4"/>
    <w:rsid w:val="00EE5FA0"/>
    <w:rsid w:val="00F02204"/>
    <w:rsid w:val="00F1263F"/>
    <w:rsid w:val="00F13093"/>
    <w:rsid w:val="00F13185"/>
    <w:rsid w:val="00F27CEA"/>
    <w:rsid w:val="00F41AD0"/>
    <w:rsid w:val="00F43705"/>
    <w:rsid w:val="00F47123"/>
    <w:rsid w:val="00F51E1F"/>
    <w:rsid w:val="00F60DE6"/>
    <w:rsid w:val="00F724CE"/>
    <w:rsid w:val="00F7681E"/>
    <w:rsid w:val="00F83C91"/>
    <w:rsid w:val="00F87633"/>
    <w:rsid w:val="00F90A89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paragraph" w:customStyle="1" w:styleId="subtitlesforcoursecontent">
    <w:name w:val="subtitles for course content"/>
    <w:basedOn w:val="Normal"/>
    <w:link w:val="subtitlesforcoursecontentChar"/>
    <w:qFormat/>
    <w:rsid w:val="00BC5309"/>
    <w:pPr>
      <w:spacing w:before="80" w:after="120"/>
      <w:contextualSpacing/>
    </w:pPr>
    <w:rPr>
      <w:rFonts w:ascii="Trebuchet MS" w:eastAsiaTheme="minorHAnsi" w:hAnsi="Trebuchet MS" w:cstheme="minorBidi"/>
      <w:b/>
      <w:color w:val="4F6228" w:themeColor="accent3" w:themeShade="80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BC5309"/>
    <w:rPr>
      <w:rFonts w:ascii="Trebuchet MS" w:eastAsiaTheme="minorHAnsi" w:hAnsi="Trebuchet MS" w:cstheme="minorBidi"/>
      <w:b/>
      <w:color w:val="4F6228" w:themeColor="accent3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559DE-7F56-44EF-8162-A9C02E5910D1}">
  <ds:schemaRefs>
    <ds:schemaRef ds:uri="http://schemas.microsoft.com/office/2006/metadata/properties"/>
    <ds:schemaRef ds:uri="http://schemas.microsoft.com/office/infopath/2007/PartnerControls"/>
    <ds:schemaRef ds:uri="d4749ec2-ffaa-44fc-9f6b-a53363acd3dd"/>
  </ds:schemaRefs>
</ds:datastoreItem>
</file>

<file path=customXml/itemProps2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53C6038-449A-49FE-8AEE-59332972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32</TotalTime>
  <Pages>3</Pages>
  <Words>336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ikadian</dc:creator>
  <cp:lastModifiedBy>Iyer, Sanjana</cp:lastModifiedBy>
  <cp:revision>18</cp:revision>
  <cp:lastPrinted>2018-03-22T06:26:00Z</cp:lastPrinted>
  <dcterms:created xsi:type="dcterms:W3CDTF">2018-07-24T05:39:00Z</dcterms:created>
  <dcterms:modified xsi:type="dcterms:W3CDTF">2019-09-24T06:57:00Z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