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AEAF4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B94B96">
      <w:pPr>
        <w:spacing w:before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C45E18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Template for </w:t>
      </w:r>
      <w:r w:rsidR="0039244B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Campus Hire Induction Program –</w:t>
      </w:r>
      <w:r w:rsidR="00011FE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041EB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RWD Using </w:t>
      </w:r>
      <w:r w:rsidR="0039244B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Bootstrap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0355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4990"/>
      </w:tblGrid>
      <w:tr w:rsidR="0066107D" w:rsidRPr="005D5E67" w:rsidTr="00D228B4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7D" w:rsidRPr="005D5E67" w:rsidRDefault="0066107D" w:rsidP="0066107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Ranjeet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Kaur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Bhachu</w:t>
            </w:r>
            <w:proofErr w:type="spellEnd"/>
          </w:p>
        </w:tc>
        <w:tc>
          <w:tcPr>
            <w:tcW w:w="4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7D" w:rsidRPr="005D5E67" w:rsidRDefault="0066107D" w:rsidP="0066107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30-Jul-2018</w:t>
            </w:r>
          </w:p>
        </w:tc>
      </w:tr>
      <w:tr w:rsidR="0066107D" w:rsidRPr="005D5E67" w:rsidTr="00D228B4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7D" w:rsidRPr="005D5E67" w:rsidRDefault="0066107D" w:rsidP="0066107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7D" w:rsidRPr="005D5E67" w:rsidRDefault="0066107D" w:rsidP="0066107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30-Jul-2018</w:t>
            </w:r>
          </w:p>
        </w:tc>
      </w:tr>
      <w:tr w:rsidR="0066107D" w:rsidRPr="005D5E67" w:rsidTr="00D228B4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7D" w:rsidRPr="005D5E67" w:rsidRDefault="0066107D" w:rsidP="0066107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Gauresh Gaitonde 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7D" w:rsidRPr="005D5E67" w:rsidRDefault="0066107D" w:rsidP="0066107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30-Jul-2018</w:t>
            </w: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620"/>
        <w:gridCol w:w="2070"/>
        <w:gridCol w:w="5130"/>
      </w:tblGrid>
      <w:tr w:rsidR="00297FC3" w:rsidRPr="005D5E67" w:rsidTr="0066107D">
        <w:trPr>
          <w:trHeight w:val="70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39244B" w:rsidRPr="005D5E67" w:rsidTr="0066107D">
        <w:trPr>
          <w:trHeight w:val="54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44B" w:rsidRPr="005D5E67" w:rsidRDefault="0039244B" w:rsidP="0039244B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44B" w:rsidRPr="005D5E67" w:rsidRDefault="0039244B" w:rsidP="0039244B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23-Mar-2017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44B" w:rsidRPr="005D5E67" w:rsidRDefault="0039244B" w:rsidP="0039244B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44B" w:rsidRPr="005D5E67" w:rsidRDefault="0039244B" w:rsidP="0039244B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66107D" w:rsidRPr="005D5E67" w:rsidTr="0066107D">
        <w:trPr>
          <w:trHeight w:val="54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07D" w:rsidRDefault="0066107D" w:rsidP="0066107D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2.0.0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07D" w:rsidRPr="005D5E67" w:rsidRDefault="0066107D" w:rsidP="0066107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30-Jul-2018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07D" w:rsidRDefault="0066107D" w:rsidP="0066107D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07D" w:rsidRDefault="0066107D" w:rsidP="0066107D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Annual Review 2018. No changes made.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6C1367" w:rsidP="00D064CC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9. Session Plan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D3D18" w:rsidRPr="00011FE1" w:rsidRDefault="007E3C41" w:rsidP="00011FE1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Garamond" w:hAnsi="Garamond" w:cs="Garamond"/>
          <w:color w:val="000000"/>
          <w:sz w:val="23"/>
          <w:szCs w:val="23"/>
        </w:rPr>
      </w:pPr>
      <w:r w:rsidRPr="007D3D18">
        <w:rPr>
          <w:rFonts w:cs="Arial"/>
          <w:b/>
          <w:color w:val="000000" w:themeColor="text1"/>
        </w:rPr>
        <w:t>Objective</w:t>
      </w:r>
      <w:r w:rsidR="00F13093" w:rsidRPr="007D3D18">
        <w:rPr>
          <w:rFonts w:cs="Arial"/>
          <w:b/>
          <w:color w:val="000000" w:themeColor="text1"/>
        </w:rPr>
        <w:t>:</w:t>
      </w:r>
      <w:r w:rsidR="00F13093" w:rsidRPr="007D3D18">
        <w:rPr>
          <w:rFonts w:cs="Arial"/>
          <w:color w:val="000000" w:themeColor="text1"/>
        </w:rPr>
        <w:t xml:space="preserve"> </w:t>
      </w:r>
      <w:r w:rsidR="007D3D18" w:rsidRPr="00011FE1">
        <w:rPr>
          <w:rFonts w:cs="Garamond"/>
          <w:color w:val="000000"/>
          <w:szCs w:val="23"/>
        </w:rPr>
        <w:t xml:space="preserve">After Successfully completion of this course participants should be able to </w:t>
      </w:r>
    </w:p>
    <w:p w:rsidR="007D3D18" w:rsidRDefault="00FD3587" w:rsidP="007D3D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6"/>
        <w:contextualSpacing/>
        <w:rPr>
          <w:rFonts w:cs="Garamond"/>
          <w:color w:val="000000"/>
          <w:szCs w:val="23"/>
        </w:rPr>
      </w:pPr>
      <w:r>
        <w:rPr>
          <w:rFonts w:cs="Garamond"/>
          <w:color w:val="000000"/>
          <w:szCs w:val="23"/>
        </w:rPr>
        <w:t>Understand Web Fundamentals and Responsive Web Design</w:t>
      </w:r>
    </w:p>
    <w:p w:rsidR="00FD3587" w:rsidRDefault="00FD3587" w:rsidP="007D3D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6"/>
        <w:contextualSpacing/>
        <w:rPr>
          <w:rFonts w:cs="Garamond"/>
          <w:color w:val="000000"/>
          <w:szCs w:val="23"/>
        </w:rPr>
      </w:pPr>
      <w:r>
        <w:rPr>
          <w:rFonts w:cs="Garamond"/>
          <w:color w:val="000000"/>
          <w:szCs w:val="23"/>
        </w:rPr>
        <w:t>Developing and designing the web pages targeting different devices using HTML5, CSS3 and JavaScript.</w:t>
      </w:r>
    </w:p>
    <w:p w:rsidR="00FD3587" w:rsidRPr="00CD1A2F" w:rsidRDefault="00FD3587" w:rsidP="007D3D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6"/>
        <w:contextualSpacing/>
        <w:rPr>
          <w:rFonts w:cs="Garamond"/>
          <w:color w:val="000000"/>
          <w:szCs w:val="23"/>
        </w:rPr>
      </w:pPr>
      <w:r>
        <w:rPr>
          <w:rFonts w:cs="Garamond"/>
          <w:color w:val="000000"/>
          <w:szCs w:val="23"/>
        </w:rPr>
        <w:t>Implement flexible grids, data and UI’s, images, media queries, devices, process and performance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D3D18" w:rsidRPr="00011FE1" w:rsidRDefault="0073295A" w:rsidP="008D33CD">
      <w:pPr>
        <w:pStyle w:val="ListParagraph"/>
        <w:numPr>
          <w:ilvl w:val="0"/>
          <w:numId w:val="15"/>
        </w:numPr>
        <w:rPr>
          <w:rFonts w:cs="Arial"/>
          <w:color w:val="000000" w:themeColor="text1"/>
        </w:rPr>
      </w:pPr>
      <w:r w:rsidRPr="00011FE1">
        <w:rPr>
          <w:rFonts w:cs="Arial"/>
          <w:b/>
          <w:color w:val="000000" w:themeColor="text1"/>
        </w:rPr>
        <w:t>Scope:</w:t>
      </w:r>
      <w:r w:rsidRPr="00011FE1">
        <w:rPr>
          <w:rFonts w:cs="Arial"/>
          <w:color w:val="000000" w:themeColor="text1"/>
        </w:rPr>
        <w:t xml:space="preserve"> </w:t>
      </w:r>
      <w:r w:rsidR="00011FE1" w:rsidRPr="00011FE1">
        <w:rPr>
          <w:rFonts w:ascii="Calibri" w:hAnsi="Calibri" w:cstheme="minorHAnsi"/>
        </w:rPr>
        <w:t xml:space="preserve">Applicable to all Syntel employees/ Syntel Clients/ Temp Staff with Syntel/ Vendors with Syntel/ Potential client for Syntel. 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Default="007E3C41" w:rsidP="00636BB5">
      <w:pPr>
        <w:numPr>
          <w:ilvl w:val="0"/>
          <w:numId w:val="1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3D18">
        <w:rPr>
          <w:rFonts w:asciiTheme="minorHAnsi" w:hAnsiTheme="minorHAnsi" w:cs="Arial"/>
          <w:b/>
          <w:color w:val="000000" w:themeColor="text1"/>
          <w:sz w:val="22"/>
          <w:szCs w:val="22"/>
        </w:rPr>
        <w:t>Content</w:t>
      </w:r>
      <w:r w:rsidR="00454BC1" w:rsidRPr="007D3D18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812E39" w:rsidRPr="007D3D18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8E7854" w:rsidRPr="007D3D18">
        <w:rPr>
          <w:rFonts w:asciiTheme="minorHAnsi" w:hAnsiTheme="minorHAnsi" w:cs="Arial"/>
          <w:color w:val="000000" w:themeColor="text1"/>
          <w:sz w:val="22"/>
          <w:szCs w:val="22"/>
        </w:rPr>
        <w:t xml:space="preserve">Theory &amp; hands on </w:t>
      </w:r>
      <w:r w:rsidR="00011FE1">
        <w:rPr>
          <w:rFonts w:asciiTheme="minorHAnsi" w:hAnsiTheme="minorHAnsi" w:cs="Arial"/>
          <w:color w:val="000000" w:themeColor="text1"/>
          <w:sz w:val="22"/>
          <w:szCs w:val="22"/>
        </w:rPr>
        <w:t>Bootstrap</w:t>
      </w:r>
      <w:r w:rsidR="008E7854" w:rsidRPr="007D3D18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7D3D18" w:rsidRPr="007D3D18" w:rsidRDefault="007D3D18" w:rsidP="007D3D18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D3D18" w:rsidRPr="00011FE1" w:rsidRDefault="007E3C41" w:rsidP="00011FE1">
      <w:pPr>
        <w:numPr>
          <w:ilvl w:val="0"/>
          <w:numId w:val="15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7D3D1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Methodology/Training </w:t>
      </w:r>
      <w:r w:rsidR="00D57398" w:rsidRPr="007D3D18">
        <w:rPr>
          <w:rFonts w:asciiTheme="minorHAnsi" w:hAnsiTheme="minorHAnsi" w:cs="Arial"/>
          <w:b/>
          <w:color w:val="000000" w:themeColor="text1"/>
          <w:sz w:val="22"/>
          <w:szCs w:val="22"/>
        </w:rPr>
        <w:t>Aids:</w:t>
      </w:r>
      <w:r w:rsidR="00AF47EF" w:rsidRPr="007D3D18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011FE1" w:rsidRPr="00844117">
        <w:rPr>
          <w:rFonts w:asciiTheme="minorHAnsi" w:eastAsiaTheme="minorHAnsi" w:hAnsiTheme="minorHAnsi" w:cstheme="minorHAnsi"/>
          <w:sz w:val="22"/>
          <w:szCs w:val="22"/>
        </w:rPr>
        <w:t>This is an instructor-led program. Training aids used are a pro</w:t>
      </w:r>
      <w:r w:rsidR="00011FE1">
        <w:rPr>
          <w:rFonts w:asciiTheme="minorHAnsi" w:eastAsiaTheme="minorHAnsi" w:hAnsiTheme="minorHAnsi" w:cstheme="minorHAnsi"/>
          <w:sz w:val="22"/>
          <w:szCs w:val="22"/>
        </w:rPr>
        <w:t xml:space="preserve">jector, PPT, whiteboard, marker. </w:t>
      </w:r>
      <w:r w:rsidR="00011FE1" w:rsidRPr="00844117">
        <w:rPr>
          <w:rFonts w:asciiTheme="minorHAnsi" w:eastAsiaTheme="minorHAnsi" w:hAnsiTheme="minorHAnsi" w:cstheme="minorHAnsi"/>
          <w:sz w:val="22"/>
          <w:szCs w:val="22"/>
        </w:rPr>
        <w:t>Implementing Blended training approach, which contains 50% classroom training and 50% practice time.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2342AB" w:rsidRDefault="00AE2F54" w:rsidP="00E17521">
      <w:pPr>
        <w:pStyle w:val="ListParagraph"/>
        <w:numPr>
          <w:ilvl w:val="0"/>
          <w:numId w:val="15"/>
        </w:numPr>
        <w:rPr>
          <w:rFonts w:cs="Arial"/>
          <w:color w:val="000000" w:themeColor="text1"/>
        </w:rPr>
      </w:pPr>
      <w:r w:rsidRPr="00834B32">
        <w:rPr>
          <w:rFonts w:cs="Arial"/>
          <w:b/>
          <w:color w:val="000000" w:themeColor="text1"/>
        </w:rPr>
        <w:t xml:space="preserve">Target </w:t>
      </w:r>
      <w:r w:rsidR="007E3C41" w:rsidRPr="00834B32">
        <w:rPr>
          <w:rFonts w:cs="Arial"/>
          <w:b/>
          <w:color w:val="000000" w:themeColor="text1"/>
        </w:rPr>
        <w:t>Audience</w:t>
      </w:r>
      <w:r w:rsidR="00FD31CE" w:rsidRPr="00834B32">
        <w:rPr>
          <w:rFonts w:cs="Arial"/>
          <w:b/>
          <w:color w:val="000000" w:themeColor="text1"/>
        </w:rPr>
        <w:t>:</w:t>
      </w:r>
      <w:r w:rsidR="008E7854" w:rsidRPr="00834B32">
        <w:rPr>
          <w:rFonts w:cs="Arial"/>
          <w:b/>
          <w:color w:val="000000" w:themeColor="text1"/>
        </w:rPr>
        <w:t xml:space="preserve"> </w:t>
      </w:r>
      <w:r w:rsidR="008E7854" w:rsidRPr="00834B32">
        <w:rPr>
          <w:rFonts w:cs="Arial"/>
          <w:color w:val="000000" w:themeColor="text1"/>
        </w:rPr>
        <w:t>All band &amp; grade with</w:t>
      </w:r>
      <w:r w:rsidR="00206821" w:rsidRPr="00834B32">
        <w:rPr>
          <w:rFonts w:cs="Arial"/>
          <w:color w:val="000000" w:themeColor="text1"/>
        </w:rPr>
        <w:t xml:space="preserve"> b</w:t>
      </w:r>
      <w:r w:rsidR="007D3D18" w:rsidRPr="00834B32">
        <w:rPr>
          <w:rFonts w:cs="Arial"/>
          <w:color w:val="000000" w:themeColor="text1"/>
        </w:rPr>
        <w:t xml:space="preserve">asic </w:t>
      </w:r>
      <w:r w:rsidR="00206821" w:rsidRPr="00834B32">
        <w:rPr>
          <w:rFonts w:cs="Arial"/>
          <w:color w:val="000000" w:themeColor="text1"/>
        </w:rPr>
        <w:t>knowledge</w:t>
      </w:r>
      <w:r w:rsidR="007D3D18" w:rsidRPr="00834B32">
        <w:rPr>
          <w:rFonts w:cs="Arial"/>
          <w:color w:val="000000" w:themeColor="text1"/>
        </w:rPr>
        <w:t xml:space="preserve"> of </w:t>
      </w:r>
      <w:r w:rsidR="00834B32">
        <w:rPr>
          <w:rFonts w:cs="Arial"/>
          <w:color w:val="000000" w:themeColor="text1"/>
        </w:rPr>
        <w:t>HTML, CSS and JavaScript</w:t>
      </w:r>
    </w:p>
    <w:p w:rsidR="00834B32" w:rsidRPr="00834B32" w:rsidRDefault="00834B32" w:rsidP="00834B32">
      <w:pPr>
        <w:pStyle w:val="ListParagraph"/>
        <w:rPr>
          <w:rFonts w:cs="Arial"/>
          <w:color w:val="000000" w:themeColor="text1"/>
        </w:rPr>
      </w:pPr>
    </w:p>
    <w:p w:rsidR="007D3D18" w:rsidRPr="009126B2" w:rsidRDefault="007E3C41" w:rsidP="00844E48">
      <w:pPr>
        <w:pStyle w:val="ListParagraph"/>
        <w:numPr>
          <w:ilvl w:val="0"/>
          <w:numId w:val="15"/>
        </w:numPr>
        <w:rPr>
          <w:rFonts w:cs="Arial"/>
          <w:color w:val="000000" w:themeColor="text1"/>
        </w:rPr>
      </w:pPr>
      <w:r w:rsidRPr="009126B2">
        <w:rPr>
          <w:rFonts w:cs="Arial"/>
          <w:b/>
          <w:color w:val="000000" w:themeColor="text1"/>
        </w:rPr>
        <w:t xml:space="preserve">Pre </w:t>
      </w:r>
      <w:r w:rsidR="00194DE6" w:rsidRPr="009126B2">
        <w:rPr>
          <w:rFonts w:cs="Arial"/>
          <w:b/>
          <w:color w:val="000000" w:themeColor="text1"/>
        </w:rPr>
        <w:t>–</w:t>
      </w:r>
      <w:r w:rsidRPr="009126B2">
        <w:rPr>
          <w:rFonts w:cs="Arial"/>
          <w:b/>
          <w:color w:val="000000" w:themeColor="text1"/>
        </w:rPr>
        <w:t xml:space="preserve"> requisites</w:t>
      </w:r>
      <w:r w:rsidR="00194DE6" w:rsidRPr="009126B2">
        <w:rPr>
          <w:rFonts w:cs="Arial"/>
          <w:b/>
          <w:color w:val="000000" w:themeColor="text1"/>
        </w:rPr>
        <w:t xml:space="preserve"> for Audience Profile:</w:t>
      </w:r>
      <w:r w:rsidR="00D25664" w:rsidRPr="009126B2">
        <w:rPr>
          <w:rFonts w:cs="Arial"/>
          <w:b/>
          <w:color w:val="000000" w:themeColor="text1"/>
        </w:rPr>
        <w:t xml:space="preserve"> </w:t>
      </w:r>
      <w:r w:rsidR="00B047FE">
        <w:rPr>
          <w:rFonts w:cs="Arial"/>
          <w:color w:val="000000" w:themeColor="text1"/>
        </w:rPr>
        <w:t>HTML</w:t>
      </w:r>
      <w:r w:rsidR="00834B32">
        <w:rPr>
          <w:rFonts w:cs="Arial"/>
          <w:color w:val="000000" w:themeColor="text1"/>
        </w:rPr>
        <w:t xml:space="preserve">, CSS and </w:t>
      </w:r>
      <w:r w:rsidR="00EF1E9F">
        <w:rPr>
          <w:rFonts w:cs="Arial"/>
          <w:color w:val="000000" w:themeColor="text1"/>
        </w:rPr>
        <w:t>JavaScript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408FC" w:rsidRPr="009126B2" w:rsidRDefault="00E408FC" w:rsidP="00BA36E1">
      <w:pPr>
        <w:numPr>
          <w:ilvl w:val="0"/>
          <w:numId w:val="1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9126B2">
        <w:rPr>
          <w:rFonts w:asciiTheme="minorHAnsi" w:hAnsiTheme="minorHAnsi" w:cs="Arial"/>
          <w:b/>
          <w:color w:val="000000" w:themeColor="text1"/>
          <w:sz w:val="22"/>
          <w:szCs w:val="22"/>
        </w:rPr>
        <w:t>Duration:</w:t>
      </w:r>
      <w:r w:rsidR="00D25664" w:rsidRPr="009126B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011FE1">
        <w:rPr>
          <w:rFonts w:asciiTheme="minorHAnsi" w:hAnsiTheme="minorHAnsi" w:cs="Arial"/>
          <w:color w:val="000000" w:themeColor="text1"/>
          <w:sz w:val="22"/>
          <w:szCs w:val="22"/>
        </w:rPr>
        <w:t xml:space="preserve">8 hours 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13659C" w:rsidRPr="00A778D7" w:rsidRDefault="007E3C41" w:rsidP="003A1123">
      <w:pPr>
        <w:numPr>
          <w:ilvl w:val="0"/>
          <w:numId w:val="1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A778D7">
        <w:rPr>
          <w:rFonts w:asciiTheme="minorHAnsi" w:hAnsiTheme="minorHAnsi" w:cs="Arial"/>
          <w:b/>
          <w:color w:val="000000" w:themeColor="text1"/>
          <w:sz w:val="22"/>
          <w:szCs w:val="22"/>
        </w:rPr>
        <w:t>Evaluation Criterion</w:t>
      </w:r>
      <w:r w:rsidR="00454BC1" w:rsidRPr="00A778D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8E7854" w:rsidRPr="00A778D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8E7854" w:rsidRPr="00A778D7">
        <w:rPr>
          <w:rFonts w:asciiTheme="minorHAnsi" w:hAnsiTheme="minorHAnsi" w:cs="Arial"/>
          <w:color w:val="000000" w:themeColor="text1"/>
          <w:sz w:val="22"/>
          <w:szCs w:val="22"/>
        </w:rPr>
        <w:t>Evaluation will be based on online assessments (80%) and case study assignments (20%). A participant has to score at least 70% in each assessment.</w:t>
      </w:r>
    </w:p>
    <w:p w:rsidR="008E7854" w:rsidRPr="005D5E67" w:rsidRDefault="008E7854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22D1A" w:rsidRPr="006C1367" w:rsidRDefault="00985FD8" w:rsidP="009304A3">
      <w:pPr>
        <w:pStyle w:val="ListParagraph"/>
        <w:numPr>
          <w:ilvl w:val="0"/>
          <w:numId w:val="15"/>
        </w:numPr>
        <w:rPr>
          <w:rFonts w:eastAsia="Arial Unicode MS" w:cs="Arial"/>
          <w:color w:val="000000" w:themeColor="text1"/>
        </w:rPr>
      </w:pPr>
      <w:r w:rsidRPr="006C1367">
        <w:rPr>
          <w:rFonts w:cs="Arial"/>
          <w:b/>
          <w:color w:val="000000" w:themeColor="text1"/>
        </w:rPr>
        <w:t>Session Plan</w:t>
      </w:r>
      <w:r w:rsidR="004562E1" w:rsidRPr="006C1367">
        <w:rPr>
          <w:rFonts w:cs="Arial"/>
          <w:b/>
          <w:color w:val="000000" w:themeColor="text1"/>
        </w:rPr>
        <w:t>:</w:t>
      </w:r>
      <w:r w:rsidR="00213127" w:rsidRPr="006C1367">
        <w:rPr>
          <w:rFonts w:cs="Arial"/>
          <w:color w:val="000000" w:themeColor="text1"/>
        </w:rPr>
        <w:t xml:space="preserve"> </w:t>
      </w:r>
    </w:p>
    <w:p w:rsidR="00822D1A" w:rsidRDefault="00822D1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tbl>
      <w:tblPr>
        <w:tblStyle w:val="Myschedule"/>
        <w:tblpPr w:leftFromText="180" w:rightFromText="180" w:vertAnchor="text" w:tblpXSpec="center" w:tblpY="1"/>
        <w:tblW w:w="8180" w:type="dxa"/>
        <w:tblLook w:val="04A0" w:firstRow="1" w:lastRow="0" w:firstColumn="1" w:lastColumn="0" w:noHBand="0" w:noVBand="1"/>
      </w:tblPr>
      <w:tblGrid>
        <w:gridCol w:w="1340"/>
        <w:gridCol w:w="4950"/>
        <w:gridCol w:w="1890"/>
      </w:tblGrid>
      <w:tr w:rsidR="00C8286A" w:rsidRPr="005D5E67" w:rsidTr="00227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0" w:type="dxa"/>
            <w:gridSpan w:val="3"/>
            <w:noWrap/>
            <w:hideMark/>
          </w:tcPr>
          <w:p w:rsidR="00C8286A" w:rsidRPr="00385845" w:rsidRDefault="00C8286A" w:rsidP="00227E73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C8286A" w:rsidRPr="005D5E67" w:rsidTr="00227E7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C8286A" w:rsidRPr="005D5E67" w:rsidRDefault="00C8286A" w:rsidP="00227E7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4950" w:type="dxa"/>
            <w:noWrap/>
            <w:hideMark/>
          </w:tcPr>
          <w:p w:rsidR="00C8286A" w:rsidRPr="005D5E67" w:rsidRDefault="00C8286A" w:rsidP="0022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noWrap/>
            <w:hideMark/>
          </w:tcPr>
          <w:p w:rsidR="00C8286A" w:rsidRPr="005D5E67" w:rsidRDefault="00C8286A" w:rsidP="0022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C8286A" w:rsidRPr="005D5E67" w:rsidTr="00227E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C8286A" w:rsidRPr="005D5E67" w:rsidRDefault="00C8286A" w:rsidP="00227E7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50" w:type="dxa"/>
            <w:noWrap/>
          </w:tcPr>
          <w:p w:rsidR="00C8286A" w:rsidRDefault="00C8286A" w:rsidP="00227E73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Day 1:  Responsive Web Design</w:t>
            </w:r>
          </w:p>
        </w:tc>
        <w:tc>
          <w:tcPr>
            <w:tcW w:w="1890" w:type="dxa"/>
            <w:noWrap/>
          </w:tcPr>
          <w:p w:rsidR="00C8286A" w:rsidRPr="005D5E67" w:rsidRDefault="00C8286A" w:rsidP="0022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240</w:t>
            </w:r>
          </w:p>
        </w:tc>
      </w:tr>
      <w:tr w:rsidR="00C8286A" w:rsidRPr="005D5E67" w:rsidTr="00227E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C8286A" w:rsidRPr="005D5E67" w:rsidRDefault="00C8286A" w:rsidP="00227E7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C8286A" w:rsidRDefault="00C8286A" w:rsidP="00227E73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Day 1:  RWD using </w:t>
            </w:r>
            <w:r w:rsidR="00011FE1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Bootstrap</w:t>
            </w:r>
          </w:p>
        </w:tc>
        <w:tc>
          <w:tcPr>
            <w:tcW w:w="1890" w:type="dxa"/>
            <w:noWrap/>
          </w:tcPr>
          <w:p w:rsidR="00C8286A" w:rsidRPr="005D5E67" w:rsidRDefault="00C8286A" w:rsidP="0022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240</w:t>
            </w:r>
          </w:p>
        </w:tc>
      </w:tr>
      <w:tr w:rsidR="00C8286A" w:rsidRPr="005D5E67" w:rsidTr="00227E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C8286A" w:rsidRDefault="00C8286A" w:rsidP="00227E7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noWrap/>
          </w:tcPr>
          <w:p w:rsidR="00C8286A" w:rsidRPr="00385845" w:rsidRDefault="00C8286A" w:rsidP="0022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bCs/>
                <w:sz w:val="22"/>
                <w:szCs w:val="22"/>
              </w:rPr>
              <w:t>Total Training Duration</w:t>
            </w:r>
          </w:p>
        </w:tc>
        <w:tc>
          <w:tcPr>
            <w:tcW w:w="1890" w:type="dxa"/>
            <w:noWrap/>
          </w:tcPr>
          <w:p w:rsidR="00C8286A" w:rsidRPr="00385845" w:rsidRDefault="005C0189" w:rsidP="0022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480</w:t>
            </w:r>
          </w:p>
        </w:tc>
      </w:tr>
    </w:tbl>
    <w:p w:rsidR="00C8286A" w:rsidRPr="005D5E67" w:rsidRDefault="00C8286A" w:rsidP="00C8286A">
      <w:pPr>
        <w:ind w:left="360"/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BE652A" w:rsidRDefault="00BE652A" w:rsidP="00BE652A">
      <w:pPr>
        <w:pStyle w:val="ListParagraph"/>
        <w:rPr>
          <w:rFonts w:cs="Arial"/>
          <w:color w:val="000000" w:themeColor="text1"/>
        </w:rPr>
      </w:pPr>
    </w:p>
    <w:p w:rsidR="00C8286A" w:rsidRDefault="00C8286A" w:rsidP="00BE652A">
      <w:pPr>
        <w:pStyle w:val="ListParagraph"/>
        <w:rPr>
          <w:rFonts w:cs="Arial"/>
          <w:color w:val="000000" w:themeColor="text1"/>
        </w:rPr>
      </w:pPr>
    </w:p>
    <w:p w:rsidR="00C8286A" w:rsidRDefault="00C8286A" w:rsidP="00BE652A">
      <w:pPr>
        <w:pStyle w:val="ListParagraph"/>
        <w:rPr>
          <w:rFonts w:cs="Arial"/>
          <w:color w:val="000000" w:themeColor="text1"/>
        </w:rPr>
      </w:pPr>
    </w:p>
    <w:p w:rsidR="00C8286A" w:rsidRDefault="00C8286A" w:rsidP="00BE652A">
      <w:pPr>
        <w:pStyle w:val="ListParagraph"/>
        <w:rPr>
          <w:rFonts w:cs="Arial"/>
          <w:color w:val="000000" w:themeColor="text1"/>
        </w:rPr>
      </w:pPr>
    </w:p>
    <w:p w:rsidR="00C8286A" w:rsidRDefault="00C8286A" w:rsidP="00BE652A">
      <w:pPr>
        <w:pStyle w:val="ListParagraph"/>
        <w:rPr>
          <w:rFonts w:cs="Arial"/>
          <w:color w:val="000000" w:themeColor="text1"/>
        </w:rPr>
      </w:pPr>
    </w:p>
    <w:p w:rsidR="00C8286A" w:rsidRDefault="00C8286A" w:rsidP="00BE652A">
      <w:pPr>
        <w:pStyle w:val="ListParagraph"/>
        <w:rPr>
          <w:rFonts w:cs="Arial"/>
          <w:color w:val="000000" w:themeColor="text1"/>
        </w:rPr>
      </w:pPr>
    </w:p>
    <w:p w:rsidR="00C8286A" w:rsidRDefault="00C8286A" w:rsidP="00BE652A">
      <w:pPr>
        <w:pStyle w:val="ListParagraph"/>
        <w:rPr>
          <w:rFonts w:cs="Arial"/>
          <w:color w:val="000000" w:themeColor="text1"/>
        </w:rPr>
      </w:pPr>
    </w:p>
    <w:p w:rsidR="00C8286A" w:rsidRDefault="00C8286A" w:rsidP="00CD45B3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055C2F"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 </w:t>
      </w:r>
    </w:p>
    <w:p w:rsidR="00C8286A" w:rsidRDefault="00C8286A" w:rsidP="00BE652A">
      <w:pPr>
        <w:pStyle w:val="ListParagraph"/>
        <w:rPr>
          <w:rFonts w:cs="Arial"/>
          <w:color w:val="000000" w:themeColor="text1"/>
        </w:rPr>
      </w:pPr>
    </w:p>
    <w:p w:rsidR="00C8286A" w:rsidRDefault="00C8286A" w:rsidP="00BE652A">
      <w:pPr>
        <w:pStyle w:val="ListParagraph"/>
        <w:rPr>
          <w:rFonts w:cs="Arial"/>
          <w:color w:val="000000" w:themeColor="text1"/>
        </w:rPr>
      </w:pPr>
    </w:p>
    <w:p w:rsidR="00C8286A" w:rsidRDefault="00C8286A" w:rsidP="00BE652A">
      <w:pPr>
        <w:pStyle w:val="ListParagraph"/>
        <w:rPr>
          <w:rFonts w:cs="Arial"/>
          <w:color w:val="000000" w:themeColor="text1"/>
        </w:rPr>
      </w:pPr>
    </w:p>
    <w:p w:rsidR="00C8286A" w:rsidRPr="005D5E67" w:rsidRDefault="00C8286A" w:rsidP="00BE652A">
      <w:pPr>
        <w:pStyle w:val="ListParagraph"/>
        <w:rPr>
          <w:rFonts w:cs="Arial"/>
          <w:color w:val="000000" w:themeColor="text1"/>
        </w:rPr>
      </w:pPr>
    </w:p>
    <w:p w:rsidR="00822D1A" w:rsidRPr="005D5E67" w:rsidRDefault="00822D1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sectPr w:rsidR="00822D1A" w:rsidRPr="005D5E67" w:rsidSect="001966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2D" w:rsidRDefault="00954E2D">
      <w:r>
        <w:separator/>
      </w:r>
    </w:p>
  </w:endnote>
  <w:endnote w:type="continuationSeparator" w:id="0">
    <w:p w:rsidR="00954E2D" w:rsidRDefault="0095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661676" w:rsidP="001966F8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661676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661676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2D" w:rsidRDefault="00954E2D">
      <w:r>
        <w:separator/>
      </w:r>
    </w:p>
  </w:footnote>
  <w:footnote w:type="continuationSeparator" w:id="0">
    <w:p w:rsidR="00954E2D" w:rsidRDefault="00954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676" w:rsidRDefault="00661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25"/>
      <w:gridCol w:w="3414"/>
      <w:gridCol w:w="3370"/>
    </w:tblGrid>
    <w:tr w:rsidR="00E0727A" w:rsidRPr="006A67B6" w:rsidTr="00B94B96">
      <w:trPr>
        <w:trHeight w:hRule="exact" w:val="550"/>
      </w:trPr>
      <w:tc>
        <w:tcPr>
          <w:tcW w:w="3325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414" w:type="dxa"/>
        </w:tcPr>
        <w:p w:rsidR="00E0727A" w:rsidRPr="00E0727A" w:rsidRDefault="00661676" w:rsidP="00C45E18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Course </w:t>
          </w:r>
          <w:r w:rsidRPr="002D6519">
            <w:rPr>
              <w:b/>
              <w:color w:val="0066A1"/>
              <w:sz w:val="22"/>
              <w:szCs w:val="22"/>
            </w:rPr>
            <w:t>Sheet</w:t>
          </w:r>
          <w:bookmarkStart w:id="0" w:name="_GoBack"/>
          <w:bookmarkEnd w:id="0"/>
        </w:p>
      </w:tc>
      <w:tc>
        <w:tcPr>
          <w:tcW w:w="3370" w:type="dxa"/>
          <w:vAlign w:val="center"/>
        </w:tcPr>
        <w:p w:rsidR="00E0727A" w:rsidRPr="006A67B6" w:rsidRDefault="00C112D9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7C9ED658" wp14:editId="7491E0FB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676" w:rsidRDefault="00661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2909"/>
    <w:multiLevelType w:val="hybridMultilevel"/>
    <w:tmpl w:val="D3EEE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530B"/>
    <w:multiLevelType w:val="hybridMultilevel"/>
    <w:tmpl w:val="E02A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64330"/>
    <w:multiLevelType w:val="hybridMultilevel"/>
    <w:tmpl w:val="9FD66E2E"/>
    <w:lvl w:ilvl="0" w:tplc="BE288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A7A4D"/>
    <w:multiLevelType w:val="hybridMultilevel"/>
    <w:tmpl w:val="556C824A"/>
    <w:lvl w:ilvl="0" w:tplc="B7AE2D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A2F17"/>
    <w:multiLevelType w:val="hybridMultilevel"/>
    <w:tmpl w:val="66928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32047"/>
    <w:multiLevelType w:val="hybridMultilevel"/>
    <w:tmpl w:val="F53A77EA"/>
    <w:lvl w:ilvl="0" w:tplc="B7AE2D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D2F3E"/>
    <w:multiLevelType w:val="hybridMultilevel"/>
    <w:tmpl w:val="60C617AA"/>
    <w:lvl w:ilvl="0" w:tplc="B7AE2D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259B3"/>
    <w:multiLevelType w:val="hybridMultilevel"/>
    <w:tmpl w:val="85B27FA0"/>
    <w:lvl w:ilvl="0" w:tplc="B7AE2D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366FF"/>
    <w:multiLevelType w:val="hybridMultilevel"/>
    <w:tmpl w:val="3058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C28BE"/>
    <w:multiLevelType w:val="hybridMultilevel"/>
    <w:tmpl w:val="460C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E0BB3"/>
    <w:multiLevelType w:val="hybridMultilevel"/>
    <w:tmpl w:val="2DC40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0"/>
  </w:num>
  <w:num w:numId="5">
    <w:abstractNumId w:val="14"/>
  </w:num>
  <w:num w:numId="6">
    <w:abstractNumId w:val="9"/>
  </w:num>
  <w:num w:numId="7">
    <w:abstractNumId w:val="3"/>
  </w:num>
  <w:num w:numId="8">
    <w:abstractNumId w:val="11"/>
  </w:num>
  <w:num w:numId="9">
    <w:abstractNumId w:val="6"/>
  </w:num>
  <w:num w:numId="10">
    <w:abstractNumId w:val="12"/>
  </w:num>
  <w:num w:numId="11">
    <w:abstractNumId w:val="8"/>
  </w:num>
  <w:num w:numId="12">
    <w:abstractNumId w:val="1"/>
  </w:num>
  <w:num w:numId="13">
    <w:abstractNumId w:val="13"/>
  </w:num>
  <w:num w:numId="14">
    <w:abstractNumId w:val="17"/>
  </w:num>
  <w:num w:numId="15">
    <w:abstractNumId w:val="5"/>
  </w:num>
  <w:num w:numId="16">
    <w:abstractNumId w:val="16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2529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11FE1"/>
    <w:rsid w:val="000133E2"/>
    <w:rsid w:val="000271B3"/>
    <w:rsid w:val="00036759"/>
    <w:rsid w:val="00041EB1"/>
    <w:rsid w:val="0005400A"/>
    <w:rsid w:val="00064F26"/>
    <w:rsid w:val="000769A3"/>
    <w:rsid w:val="0008307F"/>
    <w:rsid w:val="00095C8B"/>
    <w:rsid w:val="000A3BD2"/>
    <w:rsid w:val="000A6770"/>
    <w:rsid w:val="000F2E23"/>
    <w:rsid w:val="0010606F"/>
    <w:rsid w:val="00110CE8"/>
    <w:rsid w:val="00111FA4"/>
    <w:rsid w:val="001268F3"/>
    <w:rsid w:val="0013659C"/>
    <w:rsid w:val="00146E07"/>
    <w:rsid w:val="001502E5"/>
    <w:rsid w:val="0015693C"/>
    <w:rsid w:val="00157DDF"/>
    <w:rsid w:val="00170A14"/>
    <w:rsid w:val="00194DE6"/>
    <w:rsid w:val="001966F8"/>
    <w:rsid w:val="001A68C0"/>
    <w:rsid w:val="001C2932"/>
    <w:rsid w:val="001C7443"/>
    <w:rsid w:val="00206821"/>
    <w:rsid w:val="00213127"/>
    <w:rsid w:val="00222017"/>
    <w:rsid w:val="002342AB"/>
    <w:rsid w:val="00252351"/>
    <w:rsid w:val="0029561B"/>
    <w:rsid w:val="00297FC3"/>
    <w:rsid w:val="002B3571"/>
    <w:rsid w:val="002B69D2"/>
    <w:rsid w:val="002D0DAC"/>
    <w:rsid w:val="003162E5"/>
    <w:rsid w:val="003201A1"/>
    <w:rsid w:val="00347824"/>
    <w:rsid w:val="00350B21"/>
    <w:rsid w:val="003705F9"/>
    <w:rsid w:val="00373CA7"/>
    <w:rsid w:val="0039244B"/>
    <w:rsid w:val="003A62BE"/>
    <w:rsid w:val="003D1921"/>
    <w:rsid w:val="003E41A0"/>
    <w:rsid w:val="003F248A"/>
    <w:rsid w:val="00403FB6"/>
    <w:rsid w:val="00405DF4"/>
    <w:rsid w:val="00407842"/>
    <w:rsid w:val="004137F1"/>
    <w:rsid w:val="00417880"/>
    <w:rsid w:val="004256F6"/>
    <w:rsid w:val="00426B7B"/>
    <w:rsid w:val="0043527F"/>
    <w:rsid w:val="00450E21"/>
    <w:rsid w:val="00454BC1"/>
    <w:rsid w:val="004562E1"/>
    <w:rsid w:val="00470931"/>
    <w:rsid w:val="00474567"/>
    <w:rsid w:val="00484C1A"/>
    <w:rsid w:val="004C4FBA"/>
    <w:rsid w:val="004D1DFE"/>
    <w:rsid w:val="004D3B5E"/>
    <w:rsid w:val="004D4D88"/>
    <w:rsid w:val="0053447C"/>
    <w:rsid w:val="005521B0"/>
    <w:rsid w:val="00556194"/>
    <w:rsid w:val="00576972"/>
    <w:rsid w:val="00585060"/>
    <w:rsid w:val="005866A8"/>
    <w:rsid w:val="0059782A"/>
    <w:rsid w:val="005A5E21"/>
    <w:rsid w:val="005B08C7"/>
    <w:rsid w:val="005C0189"/>
    <w:rsid w:val="005C40CB"/>
    <w:rsid w:val="005C79A3"/>
    <w:rsid w:val="005D5E67"/>
    <w:rsid w:val="005E2DEC"/>
    <w:rsid w:val="005F7216"/>
    <w:rsid w:val="00600825"/>
    <w:rsid w:val="0061351E"/>
    <w:rsid w:val="00656BDE"/>
    <w:rsid w:val="0066107D"/>
    <w:rsid w:val="00661676"/>
    <w:rsid w:val="00681DC6"/>
    <w:rsid w:val="0069165A"/>
    <w:rsid w:val="006A0FF9"/>
    <w:rsid w:val="006C1367"/>
    <w:rsid w:val="006E6E7C"/>
    <w:rsid w:val="007036C8"/>
    <w:rsid w:val="00710269"/>
    <w:rsid w:val="007123AA"/>
    <w:rsid w:val="00712596"/>
    <w:rsid w:val="00725966"/>
    <w:rsid w:val="0073295A"/>
    <w:rsid w:val="00740EC2"/>
    <w:rsid w:val="007631E6"/>
    <w:rsid w:val="007671B6"/>
    <w:rsid w:val="0077244C"/>
    <w:rsid w:val="007A07B6"/>
    <w:rsid w:val="007B4660"/>
    <w:rsid w:val="007C18CB"/>
    <w:rsid w:val="007C5B7B"/>
    <w:rsid w:val="007D3D18"/>
    <w:rsid w:val="007E13C3"/>
    <w:rsid w:val="007E3C41"/>
    <w:rsid w:val="00812E39"/>
    <w:rsid w:val="00822D1A"/>
    <w:rsid w:val="00831B77"/>
    <w:rsid w:val="00833850"/>
    <w:rsid w:val="00834B32"/>
    <w:rsid w:val="00835403"/>
    <w:rsid w:val="008377AE"/>
    <w:rsid w:val="008456B4"/>
    <w:rsid w:val="00874865"/>
    <w:rsid w:val="00880301"/>
    <w:rsid w:val="0088311E"/>
    <w:rsid w:val="008834DC"/>
    <w:rsid w:val="0088403C"/>
    <w:rsid w:val="00895575"/>
    <w:rsid w:val="008A1185"/>
    <w:rsid w:val="008A23F8"/>
    <w:rsid w:val="008A2F7C"/>
    <w:rsid w:val="008B2D8F"/>
    <w:rsid w:val="008D60C5"/>
    <w:rsid w:val="008E40C2"/>
    <w:rsid w:val="008E7854"/>
    <w:rsid w:val="008F7CC9"/>
    <w:rsid w:val="009126B2"/>
    <w:rsid w:val="00913BEA"/>
    <w:rsid w:val="00941120"/>
    <w:rsid w:val="00954E2D"/>
    <w:rsid w:val="00957BCD"/>
    <w:rsid w:val="0097259A"/>
    <w:rsid w:val="00985FD8"/>
    <w:rsid w:val="009928CD"/>
    <w:rsid w:val="009A3581"/>
    <w:rsid w:val="009F371B"/>
    <w:rsid w:val="00A0607D"/>
    <w:rsid w:val="00A1612D"/>
    <w:rsid w:val="00A163B5"/>
    <w:rsid w:val="00A320EF"/>
    <w:rsid w:val="00A452A3"/>
    <w:rsid w:val="00A453F1"/>
    <w:rsid w:val="00A643ED"/>
    <w:rsid w:val="00A66916"/>
    <w:rsid w:val="00A778D7"/>
    <w:rsid w:val="00A84182"/>
    <w:rsid w:val="00A86A3C"/>
    <w:rsid w:val="00A93169"/>
    <w:rsid w:val="00A93D19"/>
    <w:rsid w:val="00AA1AE3"/>
    <w:rsid w:val="00AB7B7D"/>
    <w:rsid w:val="00AC4AEB"/>
    <w:rsid w:val="00AD09CE"/>
    <w:rsid w:val="00AD6A49"/>
    <w:rsid w:val="00AE2F54"/>
    <w:rsid w:val="00AF47EF"/>
    <w:rsid w:val="00B047FE"/>
    <w:rsid w:val="00B10A26"/>
    <w:rsid w:val="00B37339"/>
    <w:rsid w:val="00B41A81"/>
    <w:rsid w:val="00B94B96"/>
    <w:rsid w:val="00B9545D"/>
    <w:rsid w:val="00B95610"/>
    <w:rsid w:val="00B95D3E"/>
    <w:rsid w:val="00BA56E4"/>
    <w:rsid w:val="00BB7155"/>
    <w:rsid w:val="00BD4A68"/>
    <w:rsid w:val="00BE652A"/>
    <w:rsid w:val="00BE6BBC"/>
    <w:rsid w:val="00BF2273"/>
    <w:rsid w:val="00C04B47"/>
    <w:rsid w:val="00C112D9"/>
    <w:rsid w:val="00C163BB"/>
    <w:rsid w:val="00C45E18"/>
    <w:rsid w:val="00C60E59"/>
    <w:rsid w:val="00C8286A"/>
    <w:rsid w:val="00CA3FA7"/>
    <w:rsid w:val="00CC00BF"/>
    <w:rsid w:val="00CC0766"/>
    <w:rsid w:val="00CC4962"/>
    <w:rsid w:val="00CD1A2F"/>
    <w:rsid w:val="00CD45B3"/>
    <w:rsid w:val="00CD5FE3"/>
    <w:rsid w:val="00CE57FC"/>
    <w:rsid w:val="00CF30D9"/>
    <w:rsid w:val="00D01EDF"/>
    <w:rsid w:val="00D064CC"/>
    <w:rsid w:val="00D06EA8"/>
    <w:rsid w:val="00D228B4"/>
    <w:rsid w:val="00D25664"/>
    <w:rsid w:val="00D37A39"/>
    <w:rsid w:val="00D45307"/>
    <w:rsid w:val="00D55863"/>
    <w:rsid w:val="00D57398"/>
    <w:rsid w:val="00D83B02"/>
    <w:rsid w:val="00DA2F42"/>
    <w:rsid w:val="00DA3881"/>
    <w:rsid w:val="00DC1B81"/>
    <w:rsid w:val="00DD72E7"/>
    <w:rsid w:val="00DE4F6B"/>
    <w:rsid w:val="00DF2C0D"/>
    <w:rsid w:val="00DF460F"/>
    <w:rsid w:val="00E06D4F"/>
    <w:rsid w:val="00E0727A"/>
    <w:rsid w:val="00E10FF2"/>
    <w:rsid w:val="00E127BF"/>
    <w:rsid w:val="00E408FC"/>
    <w:rsid w:val="00E57D59"/>
    <w:rsid w:val="00E87146"/>
    <w:rsid w:val="00EB2C0E"/>
    <w:rsid w:val="00EC71EE"/>
    <w:rsid w:val="00ED0D09"/>
    <w:rsid w:val="00ED4EB5"/>
    <w:rsid w:val="00ED77CE"/>
    <w:rsid w:val="00EE28B4"/>
    <w:rsid w:val="00EE5FA0"/>
    <w:rsid w:val="00EF1E9F"/>
    <w:rsid w:val="00F1263F"/>
    <w:rsid w:val="00F13093"/>
    <w:rsid w:val="00F13185"/>
    <w:rsid w:val="00F27CEA"/>
    <w:rsid w:val="00F41AD0"/>
    <w:rsid w:val="00F43705"/>
    <w:rsid w:val="00F47123"/>
    <w:rsid w:val="00F60DE6"/>
    <w:rsid w:val="00F724CE"/>
    <w:rsid w:val="00F7681E"/>
    <w:rsid w:val="00F87633"/>
    <w:rsid w:val="00F90A89"/>
    <w:rsid w:val="00FA7E75"/>
    <w:rsid w:val="00FC0C9A"/>
    <w:rsid w:val="00FD31CE"/>
    <w:rsid w:val="00FD3587"/>
    <w:rsid w:val="00F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uiPriority w:val="59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paragraph" w:customStyle="1" w:styleId="subtitlesforcoursecontent">
    <w:name w:val="subtitles for course content"/>
    <w:basedOn w:val="Normal"/>
    <w:link w:val="subtitlesforcoursecontentChar"/>
    <w:qFormat/>
    <w:rsid w:val="00FD643C"/>
    <w:pPr>
      <w:spacing w:before="80" w:after="120"/>
      <w:contextualSpacing/>
    </w:pPr>
    <w:rPr>
      <w:rFonts w:ascii="Trebuchet MS" w:eastAsiaTheme="minorHAnsi" w:hAnsi="Trebuchet MS" w:cstheme="minorBidi"/>
      <w:b/>
      <w:color w:val="4F6228" w:themeColor="accent3" w:themeShade="80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FD643C"/>
    <w:rPr>
      <w:rFonts w:ascii="Trebuchet MS" w:eastAsiaTheme="minorHAnsi" w:hAnsi="Trebuchet MS" w:cstheme="minorBidi"/>
      <w:b/>
      <w:color w:val="4F6228" w:themeColor="accent3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749ec2-ffaa-44fc-9f6b-a53363acd3dd">HQN6EPSXUDWS-692-3095</_dlc_DocId>
    <_dlc_DocIdUrl xmlns="d4749ec2-ffaa-44fc-9f6b-a53363acd3dd">
      <Url>https://syntelligence.syntelinc.com/Functions/Quality/_layouts/15/DocIdRedir.aspx?ID=HQN6EPSXUDWS-692-3095</Url>
      <Description>HQN6EPSXUDWS-692-3095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3072B5FB247870396B41966148E" ma:contentTypeVersion="0" ma:contentTypeDescription="Create a new document." ma:contentTypeScope="" ma:versionID="04cb92c2c6ac6ac43510cd4d11e3c9ec">
  <xsd:schema xmlns:xsd="http://www.w3.org/2001/XMLSchema" xmlns:xs="http://www.w3.org/2001/XMLSchema" xmlns:p="http://schemas.microsoft.com/office/2006/metadata/properties" xmlns:ns2="d4749ec2-ffaa-44fc-9f6b-a53363acd3dd" targetNamespace="http://schemas.microsoft.com/office/2006/metadata/properties" ma:root="true" ma:fieldsID="333c64d27a5bfa435c8d3f8b162edbae" ns2:_="">
    <xsd:import namespace="d4749ec2-ffaa-44fc-9f6b-a53363acd3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9ec2-ffaa-44fc-9f6b-a53363acd3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C2B6E-2F44-4D3F-8DFF-A41334D6409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B7363DE-5489-4571-893E-4AEB72B77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559DE-7F56-44EF-8162-A9C02E5910D1}">
  <ds:schemaRefs>
    <ds:schemaRef ds:uri="http://schemas.microsoft.com/office/2006/metadata/properties"/>
    <ds:schemaRef ds:uri="http://schemas.microsoft.com/office/infopath/2007/PartnerControls"/>
    <ds:schemaRef ds:uri="d4749ec2-ffaa-44fc-9f6b-a53363acd3dd"/>
  </ds:schemaRefs>
</ds:datastoreItem>
</file>

<file path=customXml/itemProps4.xml><?xml version="1.0" encoding="utf-8"?>
<ds:datastoreItem xmlns:ds="http://schemas.openxmlformats.org/officeDocument/2006/customXml" ds:itemID="{514DF152-D555-40A0-88F1-7C31EB8C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9ec2-ffaa-44fc-9f6b-a53363ac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1FF5632-AF6D-4418-B002-AB73FB09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201</TotalTime>
  <Pages>3</Pages>
  <Words>314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Iyer, Sanjana</cp:lastModifiedBy>
  <cp:revision>58</cp:revision>
  <dcterms:created xsi:type="dcterms:W3CDTF">2017-10-23T12:20:00Z</dcterms:created>
  <dcterms:modified xsi:type="dcterms:W3CDTF">2019-09-24T06:51:00Z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0x010100780653072B5FB247870396B41966148E</vt:lpwstr>
  </property>
  <property fmtid="{D5CDD505-2E9C-101B-9397-08002B2CF9AE}" pid="3" name="_dlc_DocIdItemGuid">
    <vt:lpwstr>5efc341b-122a-477c-aaa0-b4ac93386767</vt:lpwstr>
  </property>
</Properties>
</file>